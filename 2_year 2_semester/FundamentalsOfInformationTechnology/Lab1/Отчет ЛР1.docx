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395AAE9C" w:rsidR="005B232A" w:rsidRPr="0088451C" w:rsidRDefault="00750CF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Доцент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00C8030C" w:rsidR="001014DD" w:rsidRPr="001014DD" w:rsidRDefault="00A17647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О.</w:t>
            </w:r>
            <w:r w:rsidR="00750CF1">
              <w:rPr>
                <w:color w:val="000000" w:themeColor="text1"/>
              </w:rPr>
              <w:t>И. Красильникова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1426A739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A17647">
              <w:t>1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26B92F7E" w:rsidR="005B232A" w:rsidRPr="002A597C" w:rsidRDefault="002A597C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 w:rsidRPr="002A597C">
              <w:rPr>
                <w:b w:val="0"/>
                <w:kern w:val="32"/>
              </w:rPr>
              <w:t>Изучение интерфейса редактора растровой графики</w:t>
            </w:r>
            <w:r w:rsidR="006E38A8" w:rsidRPr="002A597C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2A597C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2A597C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18FDED57" w:rsidR="005B232A" w:rsidRPr="00344C61" w:rsidRDefault="005B232A" w:rsidP="00750CF1">
            <w:pPr>
              <w:pStyle w:val="1"/>
              <w:spacing w:before="120" w:after="240"/>
              <w:jc w:val="left"/>
              <w:rPr>
                <w:b w:val="0"/>
              </w:rPr>
            </w:pP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E42C26C" w14:textId="77777777" w:rsidR="002A597C" w:rsidRPr="002A597C" w:rsidRDefault="005B232A" w:rsidP="002A597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0" w:name="_Toc83212098"/>
            <w:bookmarkStart w:id="1" w:name="_Toc83212139"/>
            <w:r w:rsidRPr="002A59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 курсу: </w:t>
            </w:r>
            <w:bookmarkEnd w:id="0"/>
            <w:bookmarkEnd w:id="1"/>
            <w:r w:rsidR="002A597C" w:rsidRPr="002A597C">
              <w:rPr>
                <w:rStyle w:val="font-light"/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fldChar w:fldCharType="begin"/>
            </w:r>
            <w:r w:rsidR="002A597C" w:rsidRPr="002A597C">
              <w:rPr>
                <w:rStyle w:val="font-light"/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instrText xml:space="preserve"> HYPERLINK "https://pro.guap.ru/inside_s" \l "subjects/2855314" </w:instrText>
            </w:r>
            <w:r w:rsidR="002A597C" w:rsidRPr="002A597C">
              <w:rPr>
                <w:rStyle w:val="font-light"/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fldChar w:fldCharType="separate"/>
            </w:r>
            <w:r w:rsidR="002A597C" w:rsidRPr="002A597C">
              <w:rPr>
                <w:rStyle w:val="a9"/>
                <w:rFonts w:ascii="Times New Roman" w:hAnsi="Times New Roman" w:cs="Times New Roman"/>
                <w:bCs/>
                <w:color w:val="auto"/>
                <w:sz w:val="28"/>
                <w:szCs w:val="28"/>
                <w:u w:val="none"/>
              </w:rPr>
              <w:t xml:space="preserve">Основы информационных технологий в </w:t>
            </w:r>
            <w:proofErr w:type="spellStart"/>
            <w:r w:rsidR="002A597C" w:rsidRPr="002A597C">
              <w:rPr>
                <w:rStyle w:val="a9"/>
                <w:rFonts w:ascii="Times New Roman" w:hAnsi="Times New Roman" w:cs="Times New Roman"/>
                <w:bCs/>
                <w:color w:val="auto"/>
                <w:sz w:val="28"/>
                <w:szCs w:val="28"/>
                <w:u w:val="none"/>
              </w:rPr>
              <w:t>медиаиндустрии</w:t>
            </w:r>
            <w:proofErr w:type="spellEnd"/>
            <w:r w:rsidR="002A597C" w:rsidRPr="002A597C">
              <w:rPr>
                <w:rStyle w:val="font-light"/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fldChar w:fldCharType="end"/>
            </w:r>
          </w:p>
          <w:p w14:paraId="14BE264E" w14:textId="295FBF41" w:rsidR="005B232A" w:rsidRDefault="005B232A" w:rsidP="002A597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2A597C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404DBEB2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1D2DA5">
              <w:t>Ы</w:t>
            </w:r>
            <w:r>
              <w:t xml:space="preserve">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54451" w14:textId="77777777" w:rsidR="00035470" w:rsidRDefault="00035470" w:rsidP="00750CF1">
            <w:pPr>
              <w:widowControl w:val="0"/>
              <w:autoSpaceDE w:val="0"/>
              <w:autoSpaceDN w:val="0"/>
              <w:adjustRightInd w:val="0"/>
              <w:spacing w:before="120"/>
              <w:rPr>
                <w:color w:val="000000" w:themeColor="text1"/>
                <w:lang w:val="en-US"/>
              </w:rPr>
            </w:pPr>
          </w:p>
          <w:p w14:paraId="1EA0580D" w14:textId="2E84B234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7D8ACD" w:rsidR="00035470" w:rsidRPr="00035470" w:rsidRDefault="00035470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</w:rPr>
              <w:t>Дорош А.А.</w:t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E70053C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750CF1">
        <w:rPr>
          <w:color w:val="000000" w:themeColor="text1"/>
        </w:rPr>
        <w:t>2023</w:t>
      </w:r>
    </w:p>
    <w:p w14:paraId="54E8E3D5" w14:textId="77777777" w:rsidR="005B232A" w:rsidRDefault="005B232A"/>
    <w:p w14:paraId="2542FA4F" w14:textId="15896791" w:rsidR="002A597C" w:rsidRDefault="005B232A" w:rsidP="002A597C">
      <w:pPr>
        <w:spacing w:after="160" w:line="360" w:lineRule="auto"/>
        <w:ind w:firstLine="708"/>
        <w:jc w:val="both"/>
        <w:rPr>
          <w:sz w:val="28"/>
          <w:szCs w:val="28"/>
        </w:rPr>
      </w:pPr>
      <w:r>
        <w:br w:type="page"/>
      </w:r>
      <w:r w:rsidR="002C0372" w:rsidRPr="006D0A06">
        <w:rPr>
          <w:sz w:val="28"/>
        </w:rPr>
        <w:lastRenderedPageBreak/>
        <w:t>Цель работы:</w:t>
      </w:r>
      <w:r w:rsidR="006D0A06">
        <w:rPr>
          <w:sz w:val="28"/>
        </w:rPr>
        <w:t xml:space="preserve"> </w:t>
      </w:r>
      <w:r w:rsidR="002A597C" w:rsidRPr="00815C24">
        <w:rPr>
          <w:sz w:val="28"/>
          <w:szCs w:val="28"/>
        </w:rPr>
        <w:t xml:space="preserve">ознакомление с интерфейсом редактора растровой графики </w:t>
      </w:r>
      <w:r w:rsidR="002A597C" w:rsidRPr="00815C24">
        <w:rPr>
          <w:sz w:val="28"/>
          <w:szCs w:val="28"/>
          <w:lang w:val="en-US"/>
        </w:rPr>
        <w:t>GIMP</w:t>
      </w:r>
      <w:r w:rsidR="002A597C" w:rsidRPr="00815C24">
        <w:rPr>
          <w:sz w:val="28"/>
          <w:szCs w:val="28"/>
        </w:rPr>
        <w:t>, приобретение навыков использования основных инструментов рисования</w:t>
      </w:r>
    </w:p>
    <w:p w14:paraId="1C9BA0F2" w14:textId="5D669EF1" w:rsidR="002A597C" w:rsidRDefault="002A597C" w:rsidP="002A597C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3A321DBA" w14:textId="77777777" w:rsidR="002A597C" w:rsidRPr="003373B9" w:rsidRDefault="002A597C" w:rsidP="002A597C">
      <w:pPr>
        <w:spacing w:line="360" w:lineRule="auto"/>
        <w:rPr>
          <w:sz w:val="28"/>
          <w:szCs w:val="28"/>
        </w:rPr>
      </w:pPr>
      <w:r w:rsidRPr="003373B9">
        <w:rPr>
          <w:sz w:val="28"/>
          <w:szCs w:val="28"/>
        </w:rPr>
        <w:t>Ознакомьтесь с основными инструментами рисования и их параметрами. Для этого рекомендуется прочитать материал, изложенный в [1, глава 3</w:t>
      </w:r>
      <w:r>
        <w:rPr>
          <w:sz w:val="28"/>
          <w:szCs w:val="28"/>
        </w:rPr>
        <w:t>,</w:t>
      </w:r>
      <w:r w:rsidRPr="003373B9">
        <w:rPr>
          <w:sz w:val="28"/>
          <w:szCs w:val="28"/>
        </w:rPr>
        <w:t xml:space="preserve"> п.6.3</w:t>
      </w:r>
      <w:r>
        <w:rPr>
          <w:sz w:val="28"/>
          <w:szCs w:val="28"/>
        </w:rPr>
        <w:t>, глава 10</w:t>
      </w:r>
      <w:r w:rsidRPr="003373B9">
        <w:rPr>
          <w:sz w:val="28"/>
          <w:szCs w:val="28"/>
        </w:rPr>
        <w:t>].</w:t>
      </w:r>
    </w:p>
    <w:p w14:paraId="2FAB3214" w14:textId="77777777" w:rsidR="002A597C" w:rsidRDefault="002A597C" w:rsidP="002A597C">
      <w:pPr>
        <w:pStyle w:val="ad"/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картинку, примерно аналогичную той, что показана на рис.1.6. Это достаточно простое изображение позволяет ознакомиться с целым набором необходимых приемов работы в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поэтому важно следовать изложенной ниже инструкции либо предлагать свой вариант действий, если он действительно окажется более совершенным.</w:t>
      </w:r>
    </w:p>
    <w:p w14:paraId="55ACE402" w14:textId="77777777" w:rsidR="002A597C" w:rsidRPr="00CC056E" w:rsidRDefault="002A597C" w:rsidP="002A597C">
      <w:pPr>
        <w:pStyle w:val="ad"/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При создании изображения возможно и даже желательно </w:t>
      </w:r>
      <w:r w:rsidRPr="00CC056E">
        <w:rPr>
          <w:sz w:val="28"/>
          <w:szCs w:val="28"/>
        </w:rPr>
        <w:t xml:space="preserve">использование других цветов заливок, </w:t>
      </w:r>
      <w:r>
        <w:rPr>
          <w:sz w:val="28"/>
          <w:szCs w:val="28"/>
        </w:rPr>
        <w:t xml:space="preserve">а также </w:t>
      </w:r>
      <w:r w:rsidRPr="00CC056E">
        <w:rPr>
          <w:sz w:val="28"/>
          <w:szCs w:val="28"/>
        </w:rPr>
        <w:t>добавление новых объектов</w:t>
      </w:r>
      <w:r>
        <w:rPr>
          <w:sz w:val="28"/>
          <w:szCs w:val="28"/>
        </w:rPr>
        <w:t>, например, облаков и т.д.</w:t>
      </w:r>
      <w:r w:rsidRPr="00CC056E">
        <w:rPr>
          <w:sz w:val="28"/>
          <w:szCs w:val="28"/>
        </w:rPr>
        <w:t xml:space="preserve"> </w:t>
      </w:r>
    </w:p>
    <w:p w14:paraId="44EC597E" w14:textId="5356E85C" w:rsidR="002A597C" w:rsidRDefault="002A59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1D0496" w14:textId="3D851072" w:rsidR="002A597C" w:rsidRDefault="002A597C" w:rsidP="002A597C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задания:</w:t>
      </w:r>
    </w:p>
    <w:p w14:paraId="6AFA2E02" w14:textId="77777777" w:rsidR="002A597C" w:rsidRDefault="002A597C" w:rsidP="00B718D3">
      <w:pPr>
        <w:keepNext/>
        <w:spacing w:after="160" w:line="360" w:lineRule="auto"/>
        <w:ind w:firstLine="708"/>
        <w:jc w:val="center"/>
      </w:pPr>
      <w:r>
        <w:rPr>
          <w:noProof/>
          <w:sz w:val="28"/>
          <w:szCs w:val="28"/>
        </w:rPr>
        <w:drawing>
          <wp:inline distT="0" distB="0" distL="0" distR="0" wp14:anchorId="281B76EA" wp14:editId="258A7A46">
            <wp:extent cx="6121400" cy="3825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зульта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B01E" w14:textId="50C075D9" w:rsidR="002A597C" w:rsidRDefault="002A597C" w:rsidP="00B718D3">
      <w:pPr>
        <w:pStyle w:val="ac"/>
        <w:jc w:val="center"/>
        <w:rPr>
          <w:i w:val="0"/>
          <w:color w:val="auto"/>
          <w:sz w:val="24"/>
        </w:rPr>
      </w:pPr>
      <w:r w:rsidRPr="00B718D3">
        <w:rPr>
          <w:i w:val="0"/>
          <w:color w:val="auto"/>
          <w:sz w:val="24"/>
        </w:rPr>
        <w:t xml:space="preserve">Рисунок </w:t>
      </w:r>
      <w:r w:rsidRPr="00B718D3">
        <w:rPr>
          <w:i w:val="0"/>
          <w:color w:val="auto"/>
          <w:sz w:val="24"/>
        </w:rPr>
        <w:fldChar w:fldCharType="begin"/>
      </w:r>
      <w:r w:rsidRPr="00B718D3">
        <w:rPr>
          <w:i w:val="0"/>
          <w:color w:val="auto"/>
          <w:sz w:val="24"/>
        </w:rPr>
        <w:instrText xml:space="preserve"> SEQ Рисунок \* ARABIC </w:instrText>
      </w:r>
      <w:r w:rsidRPr="00B718D3">
        <w:rPr>
          <w:i w:val="0"/>
          <w:color w:val="auto"/>
          <w:sz w:val="24"/>
        </w:rPr>
        <w:fldChar w:fldCharType="separate"/>
      </w:r>
      <w:r w:rsidRPr="00B718D3">
        <w:rPr>
          <w:i w:val="0"/>
          <w:noProof/>
          <w:color w:val="auto"/>
          <w:sz w:val="24"/>
        </w:rPr>
        <w:t>1</w:t>
      </w:r>
      <w:r w:rsidRPr="00B718D3">
        <w:rPr>
          <w:i w:val="0"/>
          <w:color w:val="auto"/>
          <w:sz w:val="24"/>
        </w:rPr>
        <w:fldChar w:fldCharType="end"/>
      </w:r>
      <w:r w:rsidRPr="00B718D3">
        <w:rPr>
          <w:i w:val="0"/>
          <w:color w:val="auto"/>
          <w:sz w:val="24"/>
        </w:rPr>
        <w:t xml:space="preserve"> - Результат выполнения работы</w:t>
      </w:r>
    </w:p>
    <w:p w14:paraId="06694110" w14:textId="77777777" w:rsidR="00B718D3" w:rsidRDefault="00B718D3" w:rsidP="00B718D3"/>
    <w:p w14:paraId="0EF1AC53" w14:textId="482B4D1B" w:rsidR="00B718D3" w:rsidRDefault="00B718D3" w:rsidP="00B718D3">
      <w:pPr>
        <w:rPr>
          <w:sz w:val="28"/>
        </w:rPr>
      </w:pPr>
      <w:r>
        <w:rPr>
          <w:sz w:val="28"/>
        </w:rPr>
        <w:t>Вывод:</w:t>
      </w:r>
    </w:p>
    <w:p w14:paraId="4039E0AC" w14:textId="4321471B" w:rsidR="00B718D3" w:rsidRPr="00B718D3" w:rsidRDefault="00B718D3" w:rsidP="00B718D3">
      <w:pPr>
        <w:ind w:firstLine="709"/>
        <w:rPr>
          <w:sz w:val="28"/>
        </w:rPr>
      </w:pPr>
      <w:r>
        <w:rPr>
          <w:sz w:val="28"/>
        </w:rPr>
        <w:t xml:space="preserve">В ходе работы ознакомились </w:t>
      </w:r>
      <w:r w:rsidRPr="00815C24">
        <w:rPr>
          <w:sz w:val="28"/>
          <w:szCs w:val="28"/>
        </w:rPr>
        <w:t xml:space="preserve">с интерфейсом редактора растровой графики </w:t>
      </w:r>
      <w:r w:rsidRPr="00815C24"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приобрели навыки</w:t>
      </w:r>
      <w:r w:rsidRPr="00815C24">
        <w:rPr>
          <w:sz w:val="28"/>
          <w:szCs w:val="28"/>
        </w:rPr>
        <w:t xml:space="preserve"> использования основных инструментов рисования</w:t>
      </w:r>
      <w:r>
        <w:rPr>
          <w:sz w:val="28"/>
          <w:szCs w:val="28"/>
        </w:rPr>
        <w:t>. Также научились загружать и использовать собственные кисти.</w:t>
      </w:r>
      <w:bookmarkStart w:id="2" w:name="_GoBack"/>
      <w:bookmarkEnd w:id="2"/>
    </w:p>
    <w:sectPr w:rsidR="00B718D3" w:rsidRPr="00B718D3" w:rsidSect="00841200">
      <w:footerReference w:type="default" r:id="rId9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4ABC4" w14:textId="77777777" w:rsidR="00A71D59" w:rsidRDefault="00A71D59" w:rsidP="005B232A">
      <w:r>
        <w:separator/>
      </w:r>
    </w:p>
  </w:endnote>
  <w:endnote w:type="continuationSeparator" w:id="0">
    <w:p w14:paraId="331DED15" w14:textId="77777777" w:rsidR="00A71D59" w:rsidRDefault="00A71D59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F52E913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8D3">
          <w:rPr>
            <w:noProof/>
          </w:rP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F0543" w14:textId="77777777" w:rsidR="00A71D59" w:rsidRDefault="00A71D59" w:rsidP="005B232A">
      <w:r>
        <w:separator/>
      </w:r>
    </w:p>
  </w:footnote>
  <w:footnote w:type="continuationSeparator" w:id="0">
    <w:p w14:paraId="488E7D97" w14:textId="77777777" w:rsidR="00A71D59" w:rsidRDefault="00A71D59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1C"/>
    <w:rsid w:val="00031940"/>
    <w:rsid w:val="00035470"/>
    <w:rsid w:val="001014DD"/>
    <w:rsid w:val="0011616D"/>
    <w:rsid w:val="001D2DA5"/>
    <w:rsid w:val="001D3447"/>
    <w:rsid w:val="001F71B5"/>
    <w:rsid w:val="00204536"/>
    <w:rsid w:val="002A597C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B232A"/>
    <w:rsid w:val="005E712F"/>
    <w:rsid w:val="00627646"/>
    <w:rsid w:val="006932C4"/>
    <w:rsid w:val="006A1225"/>
    <w:rsid w:val="006C082A"/>
    <w:rsid w:val="006D0A06"/>
    <w:rsid w:val="006E38A8"/>
    <w:rsid w:val="0070285F"/>
    <w:rsid w:val="0071462B"/>
    <w:rsid w:val="007273A3"/>
    <w:rsid w:val="007412A1"/>
    <w:rsid w:val="00750CF1"/>
    <w:rsid w:val="00820B41"/>
    <w:rsid w:val="00841200"/>
    <w:rsid w:val="008832F2"/>
    <w:rsid w:val="0088451C"/>
    <w:rsid w:val="00940C28"/>
    <w:rsid w:val="00974DD3"/>
    <w:rsid w:val="00994401"/>
    <w:rsid w:val="009B27C2"/>
    <w:rsid w:val="009E4B45"/>
    <w:rsid w:val="009E60C5"/>
    <w:rsid w:val="009E6443"/>
    <w:rsid w:val="00A17647"/>
    <w:rsid w:val="00A71D59"/>
    <w:rsid w:val="00A9358F"/>
    <w:rsid w:val="00B353FF"/>
    <w:rsid w:val="00B379F4"/>
    <w:rsid w:val="00B718D3"/>
    <w:rsid w:val="00B9753F"/>
    <w:rsid w:val="00BB1363"/>
    <w:rsid w:val="00C351C2"/>
    <w:rsid w:val="00CB3900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  <w:style w:type="character" w:customStyle="1" w:styleId="font-light">
    <w:name w:val="font-light"/>
    <w:basedOn w:val="a0"/>
    <w:rsid w:val="002A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CE52-431E-4F70-A61E-09C0BF48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</Template>
  <TotalTime>10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Студент-04</dc:creator>
  <cp:keywords/>
  <dc:description/>
  <cp:lastModifiedBy>Andrey</cp:lastModifiedBy>
  <cp:revision>5</cp:revision>
  <dcterms:created xsi:type="dcterms:W3CDTF">2023-02-20T18:50:00Z</dcterms:created>
  <dcterms:modified xsi:type="dcterms:W3CDTF">2023-02-21T07:05:00Z</dcterms:modified>
</cp:coreProperties>
</file>